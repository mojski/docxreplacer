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0B" w:rsidRDefault="00C67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pl-P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pl-PL"/>
        </w:rPr>
        <w:t>TRIAŻ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pl-PL"/>
        </w:rPr>
        <w:t xml:space="preserve"> – wstępna ocena stanu pacjenta</w:t>
      </w:r>
    </w:p>
    <w:p w:rsidR="00814F0B" w:rsidRDefault="00C672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Środowiskowe Centrum Zdrowia Psychicznego dla dzieci i młodzieży  (tel. 22 592 98 98)</w:t>
      </w:r>
    </w:p>
    <w:p w:rsidR="00814F0B" w:rsidRDefault="00814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pl-PL"/>
        </w:rPr>
      </w:pPr>
    </w:p>
    <w:p w:rsidR="00814F0B" w:rsidRDefault="00814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Style w:val="Zwykatabela5"/>
        <w:tblW w:w="10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7"/>
        <w:gridCol w:w="5393"/>
      </w:tblGrid>
      <w:tr w:rsidR="00814F0B" w:rsidTr="0081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6" w:type="dxa"/>
            <w:tcBorders>
              <w:bottom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Data zgłoszenia</w:t>
            </w:r>
          </w:p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Imię i nazwisko osoby przyjmującej zgłoszenie</w:t>
            </w:r>
          </w:p>
        </w:tc>
        <w:tc>
          <w:tcPr>
            <w:tcW w:w="5393" w:type="dxa"/>
            <w:tcBorders>
              <w:bottom w:val="single" w:sz="4" w:space="0" w:color="7F7F7F"/>
            </w:tcBorders>
          </w:tcPr>
          <w:p w:rsidR="00814F0B" w:rsidRDefault="00421E32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CompletedAt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Kod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WorkerId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</w:tbl>
    <w:p w:rsidR="00814F0B" w:rsidRDefault="00814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Style w:val="Zwykatabela5"/>
        <w:tblW w:w="10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7"/>
        <w:gridCol w:w="5393"/>
      </w:tblGrid>
      <w:tr w:rsidR="00814F0B" w:rsidTr="0081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6" w:type="dxa"/>
            <w:tcBorders>
              <w:bottom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Dane pacjenta</w:t>
            </w:r>
          </w:p>
        </w:tc>
        <w:tc>
          <w:tcPr>
            <w:tcW w:w="5393" w:type="dxa"/>
            <w:tcBorders>
              <w:bottom w:val="single" w:sz="4" w:space="0" w:color="7F7F7F"/>
            </w:tcBorders>
          </w:tcPr>
          <w:p w:rsidR="00814F0B" w:rsidRDefault="00814F0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Imię i nazwisko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PatientName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  <w:tr w:rsidR="00814F0B" w:rsidTr="0081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Wiek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tabs>
                <w:tab w:val="left" w:pos="1164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{{Age}}</w:t>
            </w: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PESEL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PersonalGovNumber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  <w:tr w:rsidR="00814F0B" w:rsidTr="0081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Miejsce zamieszkania:</w:t>
            </w:r>
          </w:p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Dzielnica, kod pocztowy</w:t>
            </w:r>
          </w:p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Adres: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{{City}}</w:t>
            </w:r>
          </w:p>
          <w:p w:rsidR="00814F0B" w:rsidRDefault="00421E3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DistrictAndPostal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Szkoła, przedszkole</w:t>
            </w:r>
          </w:p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Klasa, grupa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StreetAndNumbers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ClassOrGroup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  <w:tr w:rsidR="00814F0B" w:rsidTr="0081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814F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5393" w:type="dxa"/>
          </w:tcPr>
          <w:p w:rsidR="00814F0B" w:rsidRDefault="0081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Dane osoby zgłaszającej</w:t>
            </w:r>
          </w:p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Imiona i nazwiska rodziców/opiekunów prawnych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ReporterDetails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KeeperNames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  <w:tr w:rsidR="00814F0B" w:rsidTr="0081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6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Z kim mieszka dziecko</w:t>
            </w:r>
          </w:p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Numer telefonu</w:t>
            </w:r>
          </w:p>
        </w:tc>
        <w:tc>
          <w:tcPr>
            <w:tcW w:w="5393" w:type="dxa"/>
          </w:tcPr>
          <w:p w:rsidR="00814F0B" w:rsidRDefault="00421E3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HomeKeep</w:t>
            </w:r>
            <w:r w:rsidR="00B443F3"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r</w:t>
            </w:r>
            <w:bookmarkStart w:id="0" w:name="_GoBack"/>
            <w:bookmarkEnd w:id="0"/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421E3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{{Phone}}</w:t>
            </w:r>
          </w:p>
        </w:tc>
      </w:tr>
    </w:tbl>
    <w:p w:rsidR="00814F0B" w:rsidRDefault="00814F0B"/>
    <w:tbl>
      <w:tblPr>
        <w:tblStyle w:val="Zwykatabela4"/>
        <w:tblW w:w="10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="00814F0B" w:rsidTr="0081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814F0B" w:rsidRDefault="00C672B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pl-PL"/>
              </w:rPr>
              <w:t>Proszę opowiedzieć co się dzieje?/ Co Pana/Panią niepokoi w zachowaniu dziecka?</w:t>
            </w:r>
          </w:p>
          <w:p w:rsidR="00814F0B" w:rsidRDefault="00421E32" w:rsidP="00D646BA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WhatHappened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bookmarkStart w:id="1" w:name="_Hlk921019001"/>
            <w:bookmarkEnd w:id="1"/>
          </w:p>
        </w:tc>
      </w:tr>
    </w:tbl>
    <w:p w:rsidR="00814F0B" w:rsidRDefault="00C672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Skąd się dowiedział Pan/ Pani o programie? </w:t>
      </w:r>
    </w:p>
    <w:p w:rsidR="00421E32" w:rsidRDefault="00421E3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{{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HowDidYouGetKnowledgeAboutProgram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}}</w:t>
      </w:r>
    </w:p>
    <w:p w:rsidR="00D646BA" w:rsidRDefault="00D646BA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:rsidR="00D646BA" w:rsidRDefault="00D64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Style w:val="Zwykatabela5"/>
        <w:tblW w:w="108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5"/>
        <w:gridCol w:w="5435"/>
      </w:tblGrid>
      <w:tr w:rsidR="00814F0B" w:rsidTr="0081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95" w:type="dxa"/>
            <w:tcBorders>
              <w:bottom w:val="single" w:sz="4" w:space="0" w:color="7F7F7F"/>
            </w:tcBorders>
          </w:tcPr>
          <w:p w:rsidR="00814F0B" w:rsidRDefault="00814F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5434" w:type="dxa"/>
            <w:tcBorders>
              <w:bottom w:val="single" w:sz="4" w:space="0" w:color="7F7F7F"/>
            </w:tcBorders>
          </w:tcPr>
          <w:p w:rsidR="00814F0B" w:rsidRDefault="00814F0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</w:pPr>
            <w:r>
              <w:rPr>
                <w:rStyle w:val="jlqj4b"/>
                <w:rFonts w:ascii="Times New Roman" w:hAnsi="Times New Roman" w:cs="Times New Roman"/>
                <w:iCs/>
                <w:sz w:val="24"/>
                <w:szCs w:val="24"/>
                <w:lang w:val="pl-PL"/>
              </w:rPr>
              <w:t>Czy dziecko jest pod opieką psychologa lub psychiatry?</w:t>
            </w:r>
          </w:p>
          <w:p w:rsidR="00814F0B" w:rsidRDefault="00814F0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</w:p>
        </w:tc>
        <w:tc>
          <w:tcPr>
            <w:tcW w:w="5434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HasPsychiatristCare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14F0B" w:rsidTr="0081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 xml:space="preserve"> Czy posiada diagnozę?</w:t>
            </w:r>
          </w:p>
          <w:p w:rsidR="00814F0B" w:rsidRDefault="00C672B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Czy przyjmuje na stałe leki?</w:t>
            </w:r>
          </w:p>
          <w:p w:rsidR="00814F0B" w:rsidRDefault="00814F0B">
            <w:pPr>
              <w:widowControl w:val="0"/>
              <w:spacing w:after="0" w:line="240" w:lineRule="auto"/>
            </w:pPr>
          </w:p>
        </w:tc>
        <w:tc>
          <w:tcPr>
            <w:tcW w:w="5434" w:type="dxa"/>
          </w:tcPr>
          <w:p w:rsidR="00814F0B" w:rsidRDefault="00421E3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HasADiagnosis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421E32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IsTakingMedication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814F0B" w:rsidTr="0081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right w:val="single" w:sz="4" w:space="0" w:color="7F7F7F"/>
            </w:tcBorders>
          </w:tcPr>
          <w:p w:rsidR="00814F0B" w:rsidRDefault="00C672B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 xml:space="preserve">                               Czy występowały myśli samobójcze?</w:t>
            </w:r>
          </w:p>
          <w:p w:rsidR="00814F0B" w:rsidRDefault="00C672B1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pl-PL"/>
              </w:rPr>
              <w:t>Czy dokonywało samookaleczeń?</w:t>
            </w:r>
          </w:p>
        </w:tc>
        <w:tc>
          <w:tcPr>
            <w:tcW w:w="5434" w:type="dxa"/>
          </w:tcPr>
          <w:p w:rsidR="00814F0B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HasSuicideThoughts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bookmarkStart w:id="2" w:name="_Hlk1027259001"/>
            <w:bookmarkEnd w:id="2"/>
          </w:p>
          <w:p w:rsidR="00421E32" w:rsidRDefault="00421E3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DidSelfMutilation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</w:tc>
      </w:tr>
    </w:tbl>
    <w:p w:rsidR="00814F0B" w:rsidRDefault="00814F0B"/>
    <w:tbl>
      <w:tblPr>
        <w:tblW w:w="108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95"/>
        <w:gridCol w:w="5435"/>
      </w:tblGrid>
      <w:tr w:rsidR="00814F0B">
        <w:tc>
          <w:tcPr>
            <w:tcW w:w="5395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FFFFFF"/>
          </w:tcPr>
          <w:p w:rsidR="00814F0B" w:rsidRDefault="00C672B1">
            <w:pPr>
              <w:widowControl w:val="0"/>
              <w:spacing w:after="0" w:line="240" w:lineRule="auto"/>
              <w:jc w:val="right"/>
              <w:rPr>
                <w:lang w:val="pl-PL"/>
              </w:rPr>
            </w:pPr>
            <w:r>
              <w:rPr>
                <w:rStyle w:val="jlqj4b"/>
                <w:rFonts w:ascii="Times New Roman" w:hAnsi="Times New Roman" w:cs="Times New Roman"/>
                <w:i/>
                <w:iCs/>
                <w:lang w:val="pl-PL"/>
              </w:rPr>
              <w:t xml:space="preserve"> Osoba z niepełnosprawnościami</w:t>
            </w:r>
          </w:p>
          <w:p w:rsidR="00814F0B" w:rsidRDefault="00814F0B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6"/>
                <w:lang w:val="pl-PL"/>
              </w:rPr>
            </w:pPr>
          </w:p>
        </w:tc>
        <w:tc>
          <w:tcPr>
            <w:tcW w:w="5434" w:type="dxa"/>
            <w:tcBorders>
              <w:top w:val="single" w:sz="4" w:space="0" w:color="7F7F7F"/>
            </w:tcBorders>
            <w:shd w:val="clear" w:color="auto" w:fill="F2F2F2"/>
          </w:tcPr>
          <w:p w:rsidR="00814F0B" w:rsidRDefault="00D646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>
              <w:rPr>
                <w:rFonts w:ascii="Times New Roman" w:eastAsia="Times New Roman" w:hAnsi="Times New Roman" w:cs="Times New Roman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IsDisabled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814F0B">
        <w:tc>
          <w:tcPr>
            <w:tcW w:w="5395" w:type="dxa"/>
            <w:tcBorders>
              <w:right w:val="single" w:sz="4" w:space="0" w:color="7F7F7F"/>
            </w:tcBorders>
            <w:shd w:val="clear" w:color="auto" w:fill="FFFFFF"/>
          </w:tcPr>
          <w:p w:rsidR="00814F0B" w:rsidRDefault="00C672B1">
            <w:pPr>
              <w:widowControl w:val="0"/>
              <w:spacing w:after="0" w:line="240" w:lineRule="auto"/>
              <w:jc w:val="right"/>
              <w:rPr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pl-PL"/>
              </w:rPr>
              <w:t>Osoba bezdomna lub dotknięta wykluczeniem z dostępu do mieszkań</w:t>
            </w:r>
          </w:p>
          <w:p w:rsidR="00814F0B" w:rsidRDefault="00C672B1">
            <w:pPr>
              <w:widowControl w:val="0"/>
              <w:spacing w:after="0" w:line="240" w:lineRule="auto"/>
              <w:jc w:val="right"/>
              <w:rPr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pl-PL"/>
              </w:rPr>
              <w:t xml:space="preserve"> </w:t>
            </w:r>
          </w:p>
        </w:tc>
        <w:tc>
          <w:tcPr>
            <w:tcW w:w="5434" w:type="dxa"/>
          </w:tcPr>
          <w:p w:rsidR="00814F0B" w:rsidRDefault="00D646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>
              <w:rPr>
                <w:rFonts w:ascii="Times New Roman" w:eastAsia="Times New Roman" w:hAnsi="Times New Roman" w:cs="Times New Roman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Homeless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</w:p>
          <w:p w:rsidR="00814F0B" w:rsidRDefault="00814F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814F0B">
        <w:trPr>
          <w:trHeight w:val="828"/>
        </w:trPr>
        <w:tc>
          <w:tcPr>
            <w:tcW w:w="5395" w:type="dxa"/>
            <w:tcBorders>
              <w:right w:val="single" w:sz="4" w:space="0" w:color="7F7F7F"/>
            </w:tcBorders>
            <w:shd w:val="clear" w:color="auto" w:fill="FFFFFF"/>
          </w:tcPr>
          <w:p w:rsidR="00814F0B" w:rsidRDefault="00C672B1">
            <w:pPr>
              <w:widowControl w:val="0"/>
              <w:spacing w:after="0" w:line="240" w:lineRule="auto"/>
              <w:jc w:val="right"/>
              <w:rPr>
                <w:lang w:val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pl-PL"/>
              </w:rPr>
              <w:t xml:space="preserve">                              Osoba należąca do mniejszości narodowej lub etnicznej</w:t>
            </w:r>
          </w:p>
        </w:tc>
        <w:tc>
          <w:tcPr>
            <w:tcW w:w="5434" w:type="dxa"/>
            <w:shd w:val="clear" w:color="auto" w:fill="F2F2F2"/>
          </w:tcPr>
          <w:p w:rsidR="00814F0B" w:rsidRDefault="00D646B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>
              <w:rPr>
                <w:rFonts w:ascii="Times New Roman" w:eastAsia="Times New Roman" w:hAnsi="Times New Roman" w:cs="Times New Roman"/>
                <w:lang w:val="pl-PL"/>
              </w:rPr>
              <w:t>{{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Minority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l-PL"/>
              </w:rPr>
              <w:t>}}</w:t>
            </w:r>
          </w:p>
          <w:p w:rsidR="00814F0B" w:rsidRDefault="00814F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</w:p>
          <w:p w:rsidR="00814F0B" w:rsidRDefault="00814F0B">
            <w:pPr>
              <w:widowControl w:val="0"/>
              <w:spacing w:after="0" w:line="240" w:lineRule="auto"/>
              <w:rPr>
                <w:lang w:val="pl-PL"/>
              </w:rPr>
            </w:pPr>
          </w:p>
        </w:tc>
      </w:tr>
    </w:tbl>
    <w:p w:rsidR="00814F0B" w:rsidRDefault="00814F0B">
      <w:pPr>
        <w:widowControl w:val="0"/>
        <w:spacing w:after="0"/>
      </w:pPr>
    </w:p>
    <w:p w:rsidR="00814F0B" w:rsidRDefault="00814F0B">
      <w:bookmarkStart w:id="3" w:name="_Hlk102725900122"/>
      <w:bookmarkStart w:id="4" w:name="_Hlk102725900121"/>
      <w:bookmarkEnd w:id="3"/>
      <w:bookmarkEnd w:id="4"/>
    </w:p>
    <w:sectPr w:rsidR="00814F0B">
      <w:pgSz w:w="12240" w:h="15840"/>
      <w:pgMar w:top="284" w:right="567" w:bottom="284" w:left="56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F3"/>
    <w:rsid w:val="00421E32"/>
    <w:rsid w:val="00814F0B"/>
    <w:rsid w:val="009647EF"/>
    <w:rsid w:val="00B443F3"/>
    <w:rsid w:val="00C672B1"/>
    <w:rsid w:val="00D646BA"/>
    <w:rsid w:val="00DE0F4E"/>
    <w:rsid w:val="00E22260"/>
    <w:rsid w:val="00F36A33"/>
    <w:rsid w:val="00F8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C5173C-BA3A-416E-8580-E11EBAC1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053D"/>
    <w:pPr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lqj4b">
    <w:name w:val="jlqj4b"/>
    <w:basedOn w:val="Domylnaczcionkaakapitu"/>
    <w:qFormat/>
    <w:rsid w:val="009C053D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240FE4"/>
    <w:rPr>
      <w:sz w:val="20"/>
      <w:szCs w:val="20"/>
      <w:lang w:val="en-US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240FE4"/>
    <w:rPr>
      <w:vertAlign w:val="superscript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40FE4"/>
    <w:pPr>
      <w:spacing w:after="0" w:line="240" w:lineRule="auto"/>
    </w:pPr>
    <w:rPr>
      <w:sz w:val="20"/>
      <w:szCs w:val="20"/>
    </w:r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9C053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9C05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5">
    <w:name w:val="Plain Table 5"/>
    <w:basedOn w:val="Standardowy"/>
    <w:uiPriority w:val="45"/>
    <w:rsid w:val="009C053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D474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czysty_triaz%20(1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czysty_triaz (1).dotx</Template>
  <TotalTime>12</TotalTime>
  <Pages>1</Pages>
  <Words>198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Konto Microsoft</cp:lastModifiedBy>
  <cp:revision>7</cp:revision>
  <dcterms:created xsi:type="dcterms:W3CDTF">2023-02-26T16:06:00Z</dcterms:created>
  <dcterms:modified xsi:type="dcterms:W3CDTF">2023-03-19T14:24:00Z</dcterms:modified>
  <dc:language>pl-PL</dc:language>
</cp:coreProperties>
</file>